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5C2DD" w14:textId="77777777" w:rsidR="00064FE2" w:rsidRDefault="00634E8E">
      <w:pPr>
        <w:pStyle w:val="Name"/>
      </w:pPr>
      <w:bookmarkStart w:id="0" w:name="_GoBack"/>
      <w:r>
        <w:t>MAYMUNA J CHOWDHURY</w:t>
      </w:r>
    </w:p>
    <w:p w14:paraId="55D1A24D" w14:textId="77777777" w:rsidR="00064FE2" w:rsidRDefault="00634E8E">
      <w:pPr>
        <w:pStyle w:val="ContactInfo"/>
      </w:pPr>
      <w:r>
        <w:t>1249 LEALAND AVE, BRONX, NY 10472 | 347-791-7183 |MAYMUA.CHOWDHURY@GMAIL.COM</w:t>
      </w:r>
    </w:p>
    <w:p w14:paraId="664C544A" w14:textId="77777777" w:rsidR="00064FE2" w:rsidRDefault="008226B2">
      <w:pPr>
        <w:pStyle w:val="Heading1"/>
      </w:pPr>
      <w:sdt>
        <w:sdtPr>
          <w:id w:val="-819804518"/>
          <w:placeholder>
            <w:docPart w:val="1B68E3BC8228BB4D84A51006D18898E3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194A7F70" w14:textId="77777777" w:rsidR="00064FE2" w:rsidRDefault="00634E8E">
      <w:pPr>
        <w:spacing w:after="180"/>
      </w:pPr>
      <w:r>
        <w:t>Interested in securing a position as a Customer Service Representative where I can further expand my skills and experiences, utilizing my unique abilities and understanding of Business.</w:t>
      </w:r>
    </w:p>
    <w:p w14:paraId="5A07BC62" w14:textId="77777777" w:rsidR="00423A62" w:rsidRDefault="008226B2" w:rsidP="00423A62">
      <w:pPr>
        <w:pStyle w:val="Heading1"/>
      </w:pPr>
      <w:sdt>
        <w:sdtPr>
          <w:id w:val="-1150367223"/>
          <w:placeholder>
            <w:docPart w:val="7C8CC08E0228D649AD1B72744DF8E458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75D2ED7D" w14:textId="77777777" w:rsidR="00064FE2" w:rsidRDefault="00634E8E" w:rsidP="00423A62">
      <w:pPr>
        <w:pStyle w:val="Heading1"/>
      </w:pPr>
      <w:r>
        <w:t xml:space="preserve">High School Diploma/January 2015 </w:t>
      </w:r>
    </w:p>
    <w:p w14:paraId="37EDD836" w14:textId="77777777" w:rsidR="00064FE2" w:rsidRDefault="00634E8E">
      <w:r>
        <w:t>Pablo Neruda Academy (Bronx, N</w:t>
      </w:r>
      <w:r w:rsidR="00423A62">
        <w:t xml:space="preserve">ew </w:t>
      </w:r>
      <w:r>
        <w:t>Y</w:t>
      </w:r>
      <w:r w:rsidR="00423A62">
        <w:t>ork</w:t>
      </w:r>
      <w:r>
        <w:t xml:space="preserve">) </w:t>
      </w:r>
    </w:p>
    <w:p w14:paraId="3A8C5693" w14:textId="77777777" w:rsidR="00423A62" w:rsidRDefault="008226B2" w:rsidP="00423A62">
      <w:pPr>
        <w:pStyle w:val="Heading1"/>
      </w:pPr>
      <w:sdt>
        <w:sdtPr>
          <w:id w:val="617349259"/>
          <w:placeholder>
            <w:docPart w:val="B36B8FB9A562F54A99DD87016C8905B7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34E21FC4" w14:textId="77777777" w:rsidR="00064FE2" w:rsidRPr="004F1E84" w:rsidRDefault="00634E8E" w:rsidP="00423A62">
      <w:pPr>
        <w:pStyle w:val="Heading1"/>
      </w:pPr>
      <w:r w:rsidRPr="004F1E84">
        <w:t>SHIRAZ MUGHLAI FEAST –Marketing Manager</w:t>
      </w:r>
    </w:p>
    <w:p w14:paraId="61E97E4A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>Actively and aggressively approach customers to buy our Product.</w:t>
      </w:r>
    </w:p>
    <w:p w14:paraId="559EBFCA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 xml:space="preserve">Report daily on the number of customers contacts, closes sales and other metrics as required </w:t>
      </w:r>
    </w:p>
    <w:p w14:paraId="4630793B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>Consistently meet and exceed sales goals within the guidelines established.</w:t>
      </w:r>
    </w:p>
    <w:p w14:paraId="4CA7A5E6" w14:textId="77777777" w:rsidR="004F1E84" w:rsidRDefault="004F1E84" w:rsidP="00D95315">
      <w:pPr>
        <w:pStyle w:val="ListParagraph"/>
        <w:ind w:left="720" w:firstLine="0"/>
      </w:pPr>
    </w:p>
    <w:p w14:paraId="56943DBF" w14:textId="77777777" w:rsidR="004F1E84" w:rsidRDefault="00634E8E" w:rsidP="004F1E84">
      <w:pPr>
        <w:tabs>
          <w:tab w:val="left" w:pos="2360"/>
        </w:tabs>
        <w:rPr>
          <w:b/>
        </w:rPr>
      </w:pPr>
      <w:r w:rsidRPr="004F1E84">
        <w:rPr>
          <w:b/>
        </w:rPr>
        <w:t>EXIMIOUS BLUE LTD. – Sales Consultant</w:t>
      </w:r>
    </w:p>
    <w:p w14:paraId="1011B662" w14:textId="77777777" w:rsidR="004F1E84" w:rsidRPr="004F1E84" w:rsidRDefault="004F1E84" w:rsidP="004F1E84">
      <w:pPr>
        <w:tabs>
          <w:tab w:val="left" w:pos="2360"/>
        </w:tabs>
        <w:rPr>
          <w:b/>
        </w:rPr>
      </w:pPr>
    </w:p>
    <w:p w14:paraId="128E99F5" w14:textId="77777777" w:rsidR="00D95315" w:rsidRDefault="00D95315" w:rsidP="004F1E84">
      <w:pPr>
        <w:pStyle w:val="ListParagraph"/>
        <w:numPr>
          <w:ilvl w:val="0"/>
          <w:numId w:val="11"/>
        </w:numPr>
      </w:pPr>
      <w:r>
        <w:t>Sit in daily stand up meeting everyday morning to discuss our every day’s responsibilities and ongoing products and goals</w:t>
      </w:r>
    </w:p>
    <w:p w14:paraId="03B50301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>Actively and aggressively approach customers to buy our Product</w:t>
      </w:r>
      <w:r w:rsidR="00D95315">
        <w:t>s</w:t>
      </w:r>
      <w:r>
        <w:t>.</w:t>
      </w:r>
    </w:p>
    <w:p w14:paraId="5240FD47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 xml:space="preserve">Report daily on the number of customers contacts, closes sales and other metrics as required </w:t>
      </w:r>
    </w:p>
    <w:p w14:paraId="22416450" w14:textId="77777777" w:rsidR="004F1E84" w:rsidRDefault="004F1E84" w:rsidP="004F1E84">
      <w:pPr>
        <w:pStyle w:val="ListParagraph"/>
        <w:numPr>
          <w:ilvl w:val="0"/>
          <w:numId w:val="11"/>
        </w:numPr>
      </w:pPr>
      <w:r>
        <w:t>Consistently meet and exceed sales goals within the guidelines established.</w:t>
      </w:r>
    </w:p>
    <w:p w14:paraId="41B20A88" w14:textId="77777777" w:rsidR="004F1E84" w:rsidRDefault="00D95315" w:rsidP="004F1E84">
      <w:pPr>
        <w:pStyle w:val="ListParagraph"/>
        <w:numPr>
          <w:ilvl w:val="0"/>
          <w:numId w:val="11"/>
        </w:numPr>
      </w:pPr>
      <w:r>
        <w:t>every day’s</w:t>
      </w:r>
      <w:r w:rsidR="004F1E84">
        <w:t xml:space="preserve"> responsibilities and ongoing </w:t>
      </w:r>
      <w:r>
        <w:t>products and goals</w:t>
      </w:r>
    </w:p>
    <w:p w14:paraId="664AE975" w14:textId="77777777" w:rsidR="00423A62" w:rsidRDefault="00423A62" w:rsidP="00634E8E">
      <w:pPr>
        <w:rPr>
          <w:b/>
        </w:rPr>
      </w:pPr>
    </w:p>
    <w:p w14:paraId="62EB167A" w14:textId="77777777" w:rsidR="00634E8E" w:rsidRPr="00D95315" w:rsidRDefault="00634E8E" w:rsidP="00634E8E">
      <w:pPr>
        <w:rPr>
          <w:b/>
        </w:rPr>
      </w:pPr>
      <w:r w:rsidRPr="00D95315">
        <w:rPr>
          <w:b/>
        </w:rPr>
        <w:t>Dunkin Donuts – Crew Member</w:t>
      </w:r>
    </w:p>
    <w:p w14:paraId="6FCA3284" w14:textId="77777777" w:rsidR="00D95315" w:rsidRDefault="00D95315" w:rsidP="00D95315">
      <w:pPr>
        <w:pStyle w:val="ListParagraph"/>
        <w:numPr>
          <w:ilvl w:val="0"/>
          <w:numId w:val="11"/>
        </w:numPr>
      </w:pPr>
      <w:r>
        <w:t xml:space="preserve">Exhibits a cheerful and helpful manner while greeting guests and preparing their orders. </w:t>
      </w:r>
    </w:p>
    <w:p w14:paraId="3B00D6E2" w14:textId="77777777" w:rsidR="00D95315" w:rsidRDefault="00D95315" w:rsidP="00D95315">
      <w:pPr>
        <w:pStyle w:val="ListParagraph"/>
        <w:numPr>
          <w:ilvl w:val="0"/>
          <w:numId w:val="11"/>
        </w:numPr>
      </w:pPr>
      <w:r>
        <w:t xml:space="preserve">Demonstrates a complete understanding of menu </w:t>
      </w:r>
      <w:r w:rsidR="00423A62">
        <w:t>items and</w:t>
      </w:r>
      <w:r>
        <w:t xml:space="preserve"> explains them to guests accurately.</w:t>
      </w:r>
    </w:p>
    <w:p w14:paraId="2A40695B" w14:textId="77777777" w:rsidR="00D95315" w:rsidRDefault="00D95315" w:rsidP="00D95315">
      <w:pPr>
        <w:pStyle w:val="ListParagraph"/>
        <w:numPr>
          <w:ilvl w:val="0"/>
          <w:numId w:val="11"/>
        </w:numPr>
      </w:pPr>
      <w:r>
        <w:t xml:space="preserve">Maintains a professional appearance and grooming standards as outlined in the Dunkin Donuts Operations Manual &amp; company </w:t>
      </w:r>
      <w:r w:rsidR="00423A62">
        <w:t>policies</w:t>
      </w:r>
      <w:r>
        <w:t>.</w:t>
      </w:r>
    </w:p>
    <w:p w14:paraId="041685F4" w14:textId="77777777" w:rsidR="00D95315" w:rsidRDefault="00D95315" w:rsidP="00634E8E"/>
    <w:p w14:paraId="6F1D9676" w14:textId="77777777" w:rsidR="00D95315" w:rsidRPr="00634E8E" w:rsidRDefault="00D95315" w:rsidP="00634E8E"/>
    <w:p w14:paraId="5D222F3E" w14:textId="77777777" w:rsidR="00064FE2" w:rsidRDefault="00064FE2" w:rsidP="004F1E84"/>
    <w:bookmarkEnd w:id="0"/>
    <w:sectPr w:rsidR="00064FE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031CE" w14:textId="77777777" w:rsidR="008226B2" w:rsidRDefault="008226B2">
      <w:pPr>
        <w:spacing w:after="0" w:line="240" w:lineRule="auto"/>
      </w:pPr>
      <w:r>
        <w:separator/>
      </w:r>
    </w:p>
  </w:endnote>
  <w:endnote w:type="continuationSeparator" w:id="0">
    <w:p w14:paraId="086E941F" w14:textId="77777777" w:rsidR="008226B2" w:rsidRDefault="0082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50F67" w14:textId="77777777" w:rsidR="00064FE2" w:rsidRDefault="008226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A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160A1" w14:textId="77777777" w:rsidR="008226B2" w:rsidRDefault="008226B2">
      <w:pPr>
        <w:spacing w:after="0" w:line="240" w:lineRule="auto"/>
      </w:pPr>
      <w:r>
        <w:separator/>
      </w:r>
    </w:p>
  </w:footnote>
  <w:footnote w:type="continuationSeparator" w:id="0">
    <w:p w14:paraId="3901A160" w14:textId="77777777" w:rsidR="008226B2" w:rsidRDefault="0082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CE8A" w14:textId="77777777" w:rsidR="00064FE2" w:rsidRDefault="008226B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51BCE7" wp14:editId="7CC89D9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2657D0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042C6" w14:textId="77777777" w:rsidR="00064FE2" w:rsidRDefault="008226B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7539CFA" wp14:editId="1DB9EFE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E34511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591DDF"/>
    <w:multiLevelType w:val="hybridMultilevel"/>
    <w:tmpl w:val="35BE1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8E"/>
    <w:rsid w:val="00064FE2"/>
    <w:rsid w:val="00423A62"/>
    <w:rsid w:val="004F1E84"/>
    <w:rsid w:val="00634E8E"/>
    <w:rsid w:val="008226B2"/>
    <w:rsid w:val="00D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hamudulhasan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68E3BC8228BB4D84A51006D1889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B2EF4-74A7-6E43-AE49-2D9A49F5231B}"/>
      </w:docPartPr>
      <w:docPartBody>
        <w:p w:rsidR="00000000" w:rsidRDefault="003533D7">
          <w:pPr>
            <w:pStyle w:val="1B68E3BC8228BB4D84A51006D18898E3"/>
          </w:pPr>
          <w:r>
            <w:t>Skills Summary</w:t>
          </w:r>
        </w:p>
      </w:docPartBody>
    </w:docPart>
    <w:docPart>
      <w:docPartPr>
        <w:name w:val="7C8CC08E0228D649AD1B72744DF8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1A873-4738-E648-8172-6DB3D4AC496F}"/>
      </w:docPartPr>
      <w:docPartBody>
        <w:p w:rsidR="00000000" w:rsidRDefault="003533D7">
          <w:pPr>
            <w:pStyle w:val="7C8CC08E0228D649AD1B72744DF8E458"/>
          </w:pPr>
          <w:r>
            <w:t>Education</w:t>
          </w:r>
        </w:p>
      </w:docPartBody>
    </w:docPart>
    <w:docPart>
      <w:docPartPr>
        <w:name w:val="B36B8FB9A562F54A99DD87016C890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81057-58BA-0440-B864-3FC246921926}"/>
      </w:docPartPr>
      <w:docPartBody>
        <w:p w:rsidR="00000000" w:rsidRDefault="003533D7">
          <w:pPr>
            <w:pStyle w:val="B36B8FB9A562F54A99DD87016C8905B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D7"/>
    <w:rsid w:val="003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B5443675FDAF4CBFBE6A6F0305214E">
    <w:name w:val="83B5443675FDAF4CBFBE6A6F0305214E"/>
  </w:style>
  <w:style w:type="paragraph" w:customStyle="1" w:styleId="2A9F15935F498743BCFA9CF974015C58">
    <w:name w:val="2A9F15935F498743BCFA9CF974015C58"/>
  </w:style>
  <w:style w:type="paragraph" w:customStyle="1" w:styleId="1B68E3BC8228BB4D84A51006D18898E3">
    <w:name w:val="1B68E3BC8228BB4D84A51006D18898E3"/>
  </w:style>
  <w:style w:type="paragraph" w:customStyle="1" w:styleId="7C2D6A0755E54B4592A9E26E8516A027">
    <w:name w:val="7C2D6A0755E54B4592A9E26E8516A027"/>
  </w:style>
  <w:style w:type="paragraph" w:customStyle="1" w:styleId="7C8CC08E0228D649AD1B72744DF8E458">
    <w:name w:val="7C8CC08E0228D649AD1B72744DF8E458"/>
  </w:style>
  <w:style w:type="paragraph" w:customStyle="1" w:styleId="D8FF0616A178AE418A03493F3A5E8910">
    <w:name w:val="D8FF0616A178AE418A03493F3A5E8910"/>
  </w:style>
  <w:style w:type="paragraph" w:customStyle="1" w:styleId="94B253F1D8DC5E42A7122854FAC4E58A">
    <w:name w:val="94B253F1D8DC5E42A7122854FAC4E58A"/>
  </w:style>
  <w:style w:type="paragraph" w:customStyle="1" w:styleId="B36B8FB9A562F54A99DD87016C8905B7">
    <w:name w:val="B36B8FB9A562F54A99DD87016C8905B7"/>
  </w:style>
  <w:style w:type="paragraph" w:customStyle="1" w:styleId="51631765F7E140458B4AD7DBE8005D0D">
    <w:name w:val="51631765F7E140458B4AD7DBE8005D0D"/>
  </w:style>
  <w:style w:type="paragraph" w:customStyle="1" w:styleId="C98E479018CEA3409314D10D16393685">
    <w:name w:val="C98E479018CEA3409314D10D16393685"/>
  </w:style>
  <w:style w:type="paragraph" w:customStyle="1" w:styleId="45E4CF2ADE4F0E4585FD8617B7AA5273">
    <w:name w:val="45E4CF2ADE4F0E4585FD8617B7AA5273"/>
  </w:style>
  <w:style w:type="paragraph" w:customStyle="1" w:styleId="4140773971C13C49A449EC8DA78C82AF">
    <w:name w:val="4140773971C13C49A449EC8DA78C82AF"/>
  </w:style>
  <w:style w:type="paragraph" w:customStyle="1" w:styleId="02E913C4F31DD24596F1FBE5553BAB6D">
    <w:name w:val="02E913C4F31DD24596F1FBE5553BAB6D"/>
  </w:style>
  <w:style w:type="paragraph" w:customStyle="1" w:styleId="69901BDE490814429B09C4953DF8B4D0">
    <w:name w:val="69901BDE490814429B09C4953DF8B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37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Mahamudul.Hasan1@mail.citytech.cuny.edu</dc:creator>
  <cp:keywords/>
  <dc:description/>
  <cp:lastModifiedBy>Mahamudul.Hasan1@mail.citytech.cuny.edu</cp:lastModifiedBy>
  <cp:revision>1</cp:revision>
  <dcterms:created xsi:type="dcterms:W3CDTF">2016-10-04T21:19:00Z</dcterms:created>
  <dcterms:modified xsi:type="dcterms:W3CDTF">2016-10-04T22:03:00Z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